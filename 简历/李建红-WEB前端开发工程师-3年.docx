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ind w:firstLine="420" w:firstLineChars="0"/>
        <w:jc w:val="left"/>
        <w:textAlignment w:val="auto"/>
        <w:rPr>
          <w:rFonts w:hint="eastAsia" w:ascii="微软雅黑" w:hAnsi="微软雅黑" w:eastAsia="微软雅黑" w:cstheme="minorBidi"/>
          <w:b/>
          <w:bCs/>
          <w:color w:val="606060"/>
          <w:kern w:val="2"/>
          <w:sz w:val="24"/>
          <w:szCs w:val="24"/>
          <w:u w:val="none"/>
          <w:lang w:val="en-US" w:eastAsia="zh-CN" w:bidi="ar-SA"/>
        </w:rPr>
      </w:pPr>
      <w:r>
        <w:rPr>
          <w:sz w:val="22"/>
          <w:szCs w:val="24"/>
        </w:rPr>
        <mc:AlternateContent>
          <mc:Choice Requires="wps">
            <w:drawing>
              <wp:anchor distT="0" distB="0" distL="114300" distR="114300" simplePos="0" relativeHeight="25300787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-881380</wp:posOffset>
                </wp:positionV>
                <wp:extent cx="1838325" cy="602615"/>
                <wp:effectExtent l="0" t="0" r="3175" b="6985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38325" cy="602615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1.85pt;margin-top:-69.4pt;height:47.45pt;width:144.75pt;rotation:11796480f;z-index:253007872;v-text-anchor:middle;mso-width-relative:page;mso-height-relative:page;" fillcolor="#2CA6A8" filled="t" stroked="f" coordsize="21600,21600" o:gfxdata="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74Lt9gAAAAMAQAADwAAAAAAAAABACAAAAAiAAAAZHJz&#10;L2Rvd25yZXYueG1sUEsBAhQAFAAAAAgAh07iQMU2LCAEAgAAxQMAAA4AAAAAAAAAAQAgAAAAJwEA&#10;AGRycy9lMm9Eb2MueG1sUEsFBgAAAAAGAAYAWQEAAJ0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auto"/>
          <w:spacing w:val="0"/>
          <w:kern w:val="0"/>
          <w:sz w:val="52"/>
          <w:szCs w:val="52"/>
          <w:highlight w:val="none"/>
          <w:shd w:val="clear" w:fill="FFFFFF"/>
          <w:lang w:val="en-US" w:eastAsia="zh-CN" w:bidi="ar"/>
        </w:rPr>
        <w:t>李建红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kern w:val="0"/>
          <w:sz w:val="48"/>
          <w:szCs w:val="48"/>
          <w:highlight w:val="none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（WEB前端开发工程师）</w:t>
      </w:r>
      <w:r>
        <mc:AlternateContent>
          <mc:Choice Requires="wps">
            <w:drawing>
              <wp:anchor distT="0" distB="0" distL="114300" distR="114300" simplePos="0" relativeHeight="254794752" behindDoc="0" locked="0" layoutInCell="1" allowOverlap="1">
                <wp:simplePos x="0" y="0"/>
                <wp:positionH relativeFrom="column">
                  <wp:posOffset>-2950210</wp:posOffset>
                </wp:positionH>
                <wp:positionV relativeFrom="paragraph">
                  <wp:posOffset>-867410</wp:posOffset>
                </wp:positionV>
                <wp:extent cx="3909695" cy="1281430"/>
                <wp:effectExtent l="0" t="0" r="1905" b="1270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9695" cy="1281430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32.3pt;margin-top:-68.3pt;height:100.9pt;width:307.85pt;rotation:11796480f;z-index:254794752;v-text-anchor:middle;mso-width-relative:page;mso-height-relative:page;" fillcolor="#2CA6A8" filled="t" stroked="f" coordsize="21600,21600" o:gfxdata="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lgLQNgAAAAMAQAADwAAAAAAAAABACAAAAAiAAAA&#10;ZHJzL2Rvd25yZXYueG1sUEsBAhQAFAAAAAgAh07iQPErNigHAgAAxgMAAA4AAAAAAAAAAQAgAAAA&#10;JwEAAGRycy9lMm9Eb2MueG1sUEsFBgAAAAAGAAYAWQEAAKA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both"/>
        <w:textAlignment w:val="auto"/>
        <w:rPr>
          <w:rFonts w:hint="default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女 | 24岁 | 本科 | 三年工作经验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420" w:firstLineChars="0"/>
        <w:jc w:val="both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电话: 184 0358 2668  |  邮箱: 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"mailto:18403582668@163.com" </w:instrTex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18403582668@163.com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bookmarkStart w:id="10" w:name="_GoBack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53927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</wp:posOffset>
                </wp:positionV>
                <wp:extent cx="1619885" cy="36004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pt;margin-top:1.85pt;height:28.35pt;width:127.55pt;z-index:255392768;v-text-anchor:middle;mso-width-relative:page;mso-height-relative:page;" filled="f" stroked="f" coordsize="21600,21600" o:gfxdata="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XtydvXAAAACAEAAA8AAAAAAAAAAQAgAAAAIgAAAGRycy9k&#10;b3ducmV2LnhtbFBLAQIUABQAAAAIAIdO4kB8oEoyygEAAGoDAAAOAAAAAAAAAAEAIAAAACY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391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27940</wp:posOffset>
                </wp:positionV>
                <wp:extent cx="1619885" cy="360045"/>
                <wp:effectExtent l="0" t="0" r="5715" b="8255"/>
                <wp:wrapNone/>
                <wp:docPr id="37" name="燕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83C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2pt;margin-top:2.2pt;height:28.35pt;width:127.55pt;z-index:255391744;v-text-anchor:middle;mso-width-relative:page;mso-height-relative:page;" fillcolor="#83CBCC" filled="t" stroked="f" coordsize="21600,21600" o:gfxdata="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bVES1wAAAAgBAAAPAAAAAAAAAAEAIAAAACIAAABkcnMvZG93bnJldi54bWxQSwECFAAU&#10;AAAACACHTuJA73adcWQCAACQBAAADgAAAAAAAAABACAAAAAmAQAAZHJzL2Uyb0RvYy54bWxQSwUG&#10;AAAAAAYABgBZAQAA/AUAAAAA&#10;" adj="192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前端基础：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熟练掌握HTML5、CSS3、JavaScript、ES6等前端开发技术；掌握面向对象编程思想；熟练使用Sass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Less等预处理器；熟练运用 ajax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fetch 与后台进行数据的交互以及接口调试，具备丰富的跨浏览器开发经验。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前端技术栈：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熟练使用Vue、React、wepy等主流前端框架及其生态链；熟练使用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uex、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edux做状态管理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熟练使用jQuery、Zepto、Swiper、Iscroll等web插件与技术；熟练使用 Ant Design、Element-Ui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iView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Mint-UI等UI组件库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；了解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Dva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前端持续化开发：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熟练使用Git版本控制器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Gulp、Webpack 等自动化构建工具；熟练使用mysql数据库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、canvas画布、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echarts开源图表框架；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熟悉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nodejs可实现前后端分离开发。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218" w:leftChars="104" w:firstLine="0" w:firstLineChars="0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539379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32385</wp:posOffset>
                </wp:positionV>
                <wp:extent cx="1619885" cy="36004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2pt;margin-top:2.55pt;height:28.35pt;width:127.55pt;z-index:255393792;v-text-anchor:middle;mso-width-relative:page;mso-height-relative:page;" filled="f" stroked="f" coordsize="21600,21600" o:gfxdata="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VksptcAAAAIAQAADwAAAAAAAAABACAAAAAiAAAAZHJz&#10;L2Rvd25yZXYueG1sUEsBAhQAFAAAAAgAh07iQLsFdQbMAQAAagMAAA4AAAAAAAAAAQAgAAAAJg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539072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31750</wp:posOffset>
                </wp:positionV>
                <wp:extent cx="1619885" cy="360045"/>
                <wp:effectExtent l="0" t="0" r="5715" b="8255"/>
                <wp:wrapNone/>
                <wp:docPr id="46" name="燕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50B6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.75pt;margin-top:2.5pt;height:28.35pt;width:127.55pt;z-index:255390720;v-text-anchor:middle;mso-width-relative:page;mso-height-relative:page;" fillcolor="#50B6B7" filled="t" stroked="f" coordsize="21600,21600" o:gfxdata="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Rld&#10;tNUAAAAIAQAADwAAAAAAAAABACAAAAAiAAAAZHJzL2Rvd25yZXYueG1sUEsBAhQAFAAAAAgAh07i&#10;QP8rWCdeAgAAhQQAAA4AAAAAAAAAAQAgAAAAJAEAAGRycy9lMm9Eb2MueG1sUEsFBgAAAAAGAAYA&#10;WQEAAPQFAAAAAA==&#10;" adj="192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experience_period_1"/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2017.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05-至今</w:t>
      </w:r>
      <w:bookmarkEnd w:id="0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</w:t>
      </w:r>
      <w:bookmarkStart w:id="1" w:name="experience_name_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</w:t>
      </w:r>
      <w:bookmarkEnd w:id="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北京觅堂科技有限公司       </w:t>
      </w:r>
      <w:bookmarkStart w:id="2" w:name="experience_position_1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前端开发</w:t>
      </w:r>
      <w:bookmarkEnd w:id="2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工程师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工作职责：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firstLine="440" w:firstLineChars="200"/>
        <w:textAlignment w:val="baseline"/>
        <w:rPr>
          <w:rFonts w:ascii="微软雅黑" w:hAnsi="微软雅黑"/>
          <w:b/>
          <w:color w:val="262626"/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922020</wp:posOffset>
                </wp:positionV>
                <wp:extent cx="5579745" cy="0"/>
                <wp:effectExtent l="0" t="6350" r="8255" b="63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5pt;margin-top:72.6pt;height:0pt;width:439.35pt;z-index:251736064;mso-width-relative:page;mso-height-relative:page;" filled="f" stroked="t" coordsize="21600,21600" o:gfxdata="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wyTfXXAAAA&#10;CgEAAA8AAAAAAAAAAQAgAAAAIgAAAGRycy9kb3ducmV2LnhtbFBLAQIUABQAAAAIAIdO4kCuiair&#10;5QEAAJgDAAAOAAAAAAAAAAEAIAAAACYBAABkcnMvZTJvRG9jLnhtbFBLBQYAAAAABgAGAFkBAAB9&#10;BQAAAAA=&#10;">
                <v:fill on="f" focussize="0,0"/>
                <v:stroke weight="1pt" color="#AFABAB [241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公司致力于为会员提供线上电子杂志，线下时尚活动，高端空间等多方面服务。个人主要负责前端工作，使用vue，react等技术栈实现对PC端和移动端网站开发以及CRM系统的开发。总结项目开发中遇到的问题，并做出优化与提升。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11-2017.04             北京好价网络科技有限公司            前端开发工程师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工作职责：</w:t>
      </w:r>
    </w:p>
    <w:p>
      <w:pPr>
        <w:pStyle w:val="5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ascii="微软雅黑" w:hAnsi="微软雅黑"/>
          <w:b/>
          <w:color w:val="262626"/>
          <w:sz w:val="22"/>
          <w:szCs w:val="22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公司是优秀的C2B及O2O领域内的新型电子商务平台。个人主要负责前端工作，使用jquery以及微信小程序框架实现对PC端和移动端网页开发，微信小程序的开发。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7407155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105410</wp:posOffset>
                </wp:positionV>
                <wp:extent cx="1619885" cy="36004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pt;margin-top:8.3pt;height:28.35pt;width:127.55pt;z-index:274071552;v-text-anchor:middle;mso-width-relative:page;mso-height-relative:page;" filled="f" stroked="f" coordsize="21600,21600" o:gfxdata="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qUxOrXAAAACQEAAA8AAAAAAAAAAQAgAAAAIgAAAGRycy9k&#10;b3ducmV2LnhtbFBLAQIUABQAAAAIAIdO4kAG8tWTygEAAGgDAAAOAAAAAAAAAAEAIAAAACY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33600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109855</wp:posOffset>
                </wp:positionV>
                <wp:extent cx="1619885" cy="360045"/>
                <wp:effectExtent l="0" t="0" r="5715" b="8255"/>
                <wp:wrapNone/>
                <wp:docPr id="6" name="燕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83C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-199" w:leftChars="-95" w:firstLine="195" w:firstLineChars="9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pt;margin-top:8.65pt;height:28.35pt;width:127.55pt;z-index:270336000;v-text-anchor:middle;mso-width-relative:page;mso-height-relative:page;" fillcolor="#83CBCC" filled="t" stroked="f" coordsize="21600,21600" o:gfxdata="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96p2nXAAAACQEAAA8AAAAAAAAAAQAgAAAAIgAAAGRycy9kb3ducmV2LnhtbFBLAQIUABQA&#10;AAAIAIdO4kCqTHTuYwIAAI4EAAAOAAAAAAAAAAEAIAAAACYBAABkcnMvZTJvRG9jLnhtbFBLBQYA&#10;AAAABgAGAFkBAAD7BQAAAAA=&#10;" adj="192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199" w:leftChars="-95" w:firstLine="195" w:firstLineChars="93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2934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105410</wp:posOffset>
                </wp:positionV>
                <wp:extent cx="1619885" cy="36004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pt;margin-top:8.3pt;height:28.35pt;width:127.55pt;z-index:259129344;v-text-anchor:middle;mso-width-relative:page;mso-height-relative:page;" filled="f" stroked="f" coordsize="21600,21600" o:gfxdata="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IuwbbXAAAACAEAAA8AAAAAAAAAAQAgAAAAIgAAAGRycy9k&#10;b3ducmV2LnhtbFBLAQIUABQAAAAIAIdO4kBnmIwPygEAAGgDAAAOAAAAAAAAAAEAIAAAACY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" w:name="project_name_1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项目一： 秘境LocationHunter   （Web App）                 2018.10-2019.02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项目介绍: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秘境所要表达的信念是希望用户可以爱上LH秘境推荐的活动和场地，这款WebApp为秘境会员提供优质活动以及场地推荐，寻找生活中的美好，让一切变得不一样！</w:t>
      </w:r>
    </w:p>
    <w:p>
      <w:pPr>
        <w:widowControl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jc w:val="left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个人职责:</w:t>
      </w:r>
    </w:p>
    <w:p>
      <w:pPr>
        <w:pStyle w:val="5"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使用vue+webpack+es6+mint-ui来构建整个项目的结构和规范，制定打包构建流程。</w:t>
      </w:r>
    </w:p>
    <w:p>
      <w:pPr>
        <w:pStyle w:val="5"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Vue-Router 进行路由跳转。</w:t>
      </w:r>
    </w:p>
    <w:p>
      <w:pPr>
        <w:pStyle w:val="5"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使用 vuex实现数据的统一管理，并封装公共组件，全局方法。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0" w:leftChars="0"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图片懒加载功能显示商品提高页面的响应速度。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项目二</w:t>
      </w:r>
      <w:bookmarkStart w:id="4" w:name="project_name_2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： 秘境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（CRM系统）</w:t>
      </w:r>
      <w:bookmarkEnd w:id="4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</w:t>
      </w:r>
      <w:bookmarkStart w:id="5" w:name="project_period_2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              2017.11-2018.</w:t>
      </w:r>
      <w:bookmarkEnd w:id="5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03</w:t>
      </w:r>
    </w:p>
    <w:p>
      <w:pPr>
        <w:pStyle w:val="5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textAlignment w:val="baseline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ab/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我们专注于提供北京顶级生活方式服务指南，此项目提供于公司内部使用，是一个客户关系管理系统。</w:t>
      </w:r>
    </w:p>
    <w:p>
      <w:pPr>
        <w:pStyle w:val="5"/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firstLine="21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5"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使用React并配合使用UI库Ant-Design对页面进行架构。</w:t>
      </w:r>
    </w:p>
    <w:p>
      <w:pPr>
        <w:pStyle w:val="5"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封装routes配置路由以及utils常用方法。</w:t>
      </w:r>
    </w:p>
    <w:p>
      <w:pPr>
        <w:pStyle w:val="5"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做路由检测与拦截，redux优化数据管理。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组件化开发，封装全局组件提高复用性。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eastAsia="宋体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项目三：LH 秘境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(PC端)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</w:t>
      </w:r>
      <w:bookmarkStart w:id="6" w:name="project_period_5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                        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2017.06-2017.</w:t>
      </w:r>
      <w:bookmarkEnd w:id="6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09</w:t>
      </w:r>
    </w:p>
    <w:p>
      <w:pPr>
        <w:pStyle w:val="5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ab/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秘境是国内提供精选、优质、高性价比的场地出租及服务的应用 ，致力于传播有美感的生活方式，用户可轻松浏览海量高品质精选特色场地和活动套餐，根据各自不同的需求、预算、人数、位置</w:t>
      </w:r>
      <w:bookmarkStart w:id="7" w:name="ref_[4]_20962268"/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 ，搜索到自己满意的场地和套餐 </w:t>
      </w:r>
      <w:bookmarkEnd w:id="7"/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，由此享受到全新的体验。</w:t>
      </w:r>
    </w:p>
    <w:p>
      <w:pPr>
        <w:pStyle w:val="5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5"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 搭建项目工程目录，使用 element-ui 来对页面进行快速搭建。</w:t>
      </w:r>
    </w:p>
    <w:p>
      <w:pPr>
        <w:pStyle w:val="5"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fetch 请求接口，完成数据对接。</w:t>
      </w:r>
    </w:p>
    <w:p>
      <w:pPr>
        <w:pStyle w:val="5"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theme="minorBidi"/>
          <w:b w:val="0"/>
          <w:bCs w:val="0"/>
          <w:color w:val="606060"/>
          <w:kern w:val="2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Vue-Router 来进行页面路由的管理与跳转。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VueX 对数据进行统一管理，避免造成数据混乱。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项目四：麦苗健康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(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小程序)        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 xml:space="preserve">            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 xml:space="preserve">              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201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7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.0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1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-201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7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.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04</w:t>
      </w:r>
    </w:p>
    <w:p>
      <w:pPr>
        <w:pStyle w:val="5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1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ab/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麦苗健康小程序专注于为用户提供一站式的医疗健康托管服务，支持在线医疗，商品种类繁多，分类细致，用户可以快捷地找到自己需要的产品。</w:t>
      </w:r>
    </w:p>
    <w:p>
      <w:pPr>
        <w:widowControl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10" w:firstLineChars="100"/>
        <w:jc w:val="left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5"/>
        <w:numPr>
          <w:ilvl w:val="0"/>
          <w:numId w:val="10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使用mpvue脚手架结合微信小程序API，进行项目开发，构建整个项目的结构。</w:t>
      </w:r>
    </w:p>
    <w:p>
      <w:pPr>
        <w:pStyle w:val="5"/>
        <w:numPr>
          <w:ilvl w:val="0"/>
          <w:numId w:val="10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使用分包加载，组件化开发，提高页面的维护、复用以及加载性能。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项目的后期维护与更新，优化程序设计，提升用户体验。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项目五</w:t>
      </w:r>
      <w:bookmarkStart w:id="8" w:name="OLE_LINK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： 好价网</w:t>
      </w:r>
      <w:bookmarkEnd w:id="8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（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PC端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  <w:bookmarkEnd w:id="3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</w:t>
      </w:r>
      <w:bookmarkStart w:id="9" w:name="project_period_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</w:t>
      </w:r>
      <w:bookmarkEnd w:id="9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                       2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015.11-2016.03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ind w:firstLine="420" w:firstLineChars="20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“好价网”是一个新型的电子商务交易平台，它以卖方定价，卖方叫卖商品为主的模式。买家可以通过报价的形式发送订单，系统分析报价之后将订单发布网站所有的商家由商家抢单，从发布需求、定价到交易流程，一切都是以买家为主，更加强调用户的购物体验。</w:t>
      </w:r>
    </w:p>
    <w:p>
      <w:pPr>
        <w:widowControl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jc w:val="left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5"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使用html5和css3实现静态页面，使用jquery、es6实现页面交互效果。</w:t>
      </w:r>
    </w:p>
    <w:p>
      <w:pPr>
        <w:pStyle w:val="5"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引用iscroll.js、swiper.js等插件处理pc官网首页的滚动、加载、整平效果。</w:t>
      </w:r>
    </w:p>
    <w:p>
      <w:pPr>
        <w:pStyle w:val="5"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合理利用jquery的链式调用，实现功能模块化，提高页面性能。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首页搜索框输入内容，axios请求数据，对数据做分段处理提升性能。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30395699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34925</wp:posOffset>
                </wp:positionV>
                <wp:extent cx="1619885" cy="36004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成长总结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pt;margin-top:2.75pt;height:28.35pt;width:127.55pt;z-index:303956992;v-text-anchor:middle;mso-width-relative:page;mso-height-relative:page;" filled="f" stroked="f" coordsize="21600,21600" o:gfxdata="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1aDZk1wAAAAgBAAAPAAAAAAAAAAEAIAAAACIAAABkcnMv&#10;ZG93bnJldi54bWxQSwECFAAUAAAACACHTuJAK6WtlMsBAABqAwAADgAAAAAAAAABACAAAAAmAQAA&#10;ZHJzL2Uyb0RvYy54bWxQSwUGAAAAAAYABgBZAQAAY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成长总结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3039559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34290</wp:posOffset>
                </wp:positionV>
                <wp:extent cx="1619885" cy="360045"/>
                <wp:effectExtent l="0" t="0" r="5715" b="8255"/>
                <wp:wrapNone/>
                <wp:docPr id="11" name="燕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50B6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.25pt;margin-top:2.7pt;height:28.35pt;width:127.55pt;z-index:303955968;v-text-anchor:middle;mso-width-relative:page;mso-height-relative:page;" fillcolor="#50B6B7" filled="t" stroked="f" coordsize="21600,21600" o:gfxdata="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OI6W&#10;1QAAAAgBAAAPAAAAAAAAAAEAIAAAACIAAABkcnMvZG93bnJldi54bWxQSwECFAAUAAAACACHTuJA&#10;e3uSFV0CAACFBAAADgAAAAAAAAABACAAAAAkAQAAZHJzL2Uyb0RvYy54bWxQSwUGAAAAAAYABgBZ&#10;AQAA8wUAAAAA&#10;" adj="192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前端是与用户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距离最近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的一个行业</w:t>
      </w:r>
      <w:r>
        <w:rPr>
          <w:rFonts w:hint="eastAsia" w:ascii="微软雅黑" w:hAnsi="微软雅黑" w:eastAsia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前端工程师要站在用户的角度上考虑问题，优化网站性能，提升用户体验，是我们始终要做的一件事。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细节决定成败，良好的代码规范以及注释习惯会让团队协作更加和谐，后期维护更加高效。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一定要掌握技术的底层原理，才能在实际项目中更好地使用。为了开发复杂的项目锻炼自己的抽象思维能力是很有必要的，读书是一种有效的方式。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前端技术日新月异，只有不断学习运用总结，突破当前岗位的需求限制，才能适应时代发展。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322635776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134620</wp:posOffset>
                </wp:positionV>
                <wp:extent cx="1619885" cy="360045"/>
                <wp:effectExtent l="0" t="0" r="5715" b="8255"/>
                <wp:wrapNone/>
                <wp:docPr id="13" name="燕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83C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-199" w:leftChars="-95" w:firstLine="195" w:firstLineChars="9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.5pt;margin-top:10.6pt;height:28.35pt;width:127.55pt;z-index:322635776;v-text-anchor:middle;mso-width-relative:page;mso-height-relative:page;" fillcolor="#83CBCC" filled="t" stroked="f" coordsize="21600,21600" o:gfxdata="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9U01tgAAAAJAQAADwAAAAAAAAABACAAAAAiAAAAZHJzL2Rvd25yZXYueG1sUEsBAhQA&#10;FAAAAAgAh07iQMOBsTtkAgAAkAQAAA4AAAAAAAAAAQAgAAAAJwEAAGRycy9lMm9Eb2MueG1sUEsF&#10;BgAAAAAGAAYAWQEAAP0FAAAAAA==&#10;" adj="192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199" w:leftChars="-95" w:firstLine="195" w:firstLineChars="93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637132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136525</wp:posOffset>
                </wp:positionV>
                <wp:extent cx="1619885" cy="36004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5pt;margin-top:10.75pt;height:28.35pt;width:127.55pt;z-index:326371328;v-text-anchor:middle;mso-width-relative:page;mso-height-relative:page;" filled="f" stroked="f" coordsize="21600,21600" o:gfxdata="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hd7ttgAAAAJAQAADwAAAAAAAAABACAAAAAiAAAAZHJz&#10;L2Rvd25yZXYueG1sUEsBAhQAFAAAAAgAh07iQOeug57LAQAAagMAAA4AAAAAAAAAAQAgAAAAJw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/>
        <w:textAlignment w:val="auto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2011.09 - 2015.06           山西应用科技学院          计算机科学与技术          本科</w:t>
      </w: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</w:pP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</w:pP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</w:pP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  <w:t>感谢您花时间阅读我的简历，期待能有机会</w:t>
      </w:r>
      <w:r>
        <w:rPr>
          <w:rFonts w:hint="eastAsia" w:ascii="微软雅黑" w:hAnsi="微软雅黑" w:eastAsia="微软雅黑"/>
          <w:b/>
          <w:color w:val="0D0D0D"/>
          <w:sz w:val="36"/>
          <w:szCs w:val="23"/>
          <w:shd w:val="clear" w:color="auto" w:fill="FFFFFF"/>
          <w:lang w:val="en-US" w:eastAsia="zh-CN"/>
        </w:rPr>
        <w:t>与</w:t>
      </w:r>
      <w:r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  <w:t>您共事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/>
        <w:textAlignment w:val="auto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539174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820420</wp:posOffset>
                </wp:positionV>
                <wp:extent cx="1838325" cy="602615"/>
                <wp:effectExtent l="0" t="0" r="3175" b="6985"/>
                <wp:wrapNone/>
                <wp:docPr id="107" name="等腰三角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2615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1.8pt;margin-top:64.6pt;height:47.45pt;width:144.75pt;z-index:255391744;v-text-anchor:middle;mso-width-relative:page;mso-height-relative:page;" fillcolor="#2CA6A8" filled="t" stroked="f" coordsize="21600,21600" o:gfxdata="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14tJtoAAAALAQAADwAAAAAAAAABACAAAAAiAAAAZHJzL2Rv&#10;d25yZXYueG1sUEsBAhQAFAAAAAgAh07iQObek0n/AQAAuAMAAA4AAAAAAAAAAQAgAAAAKQEAAGRy&#10;cy9lMm9Eb2MueG1sUEsFBgAAAAAGAAYAWQEAAJo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387648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135255</wp:posOffset>
                </wp:positionV>
                <wp:extent cx="3909695" cy="1281430"/>
                <wp:effectExtent l="0" t="0" r="1905" b="1270"/>
                <wp:wrapNone/>
                <wp:docPr id="106" name="等腰三角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695" cy="1281430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85.1pt;margin-top:10.65pt;height:100.9pt;width:307.85pt;z-index:255387648;v-text-anchor:middle;mso-width-relative:page;mso-height-relative:page;" fillcolor="#2CA6A8" filled="t" stroked="f" coordsize="21600,21600" o:gfxdata="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WnyntkAAAALAQAADwAAAAAAAAABACAAAAAiAAAAZHJzL2Rv&#10;d25yZXYueG1sUEsBAhQAFAAAAAgAh07iQEW34c8AAgAAuQMAAA4AAAAAAAAAAQAgAAAAKAEAAGRy&#10;cy9lMm9Eb2MueG1sUEsFBgAAAAAGAAYAWQEAAJo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361" w:right="1519" w:bottom="1440" w:left="157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564F7"/>
    <w:multiLevelType w:val="singleLevel"/>
    <w:tmpl w:val="9C9564F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335A4BA"/>
    <w:multiLevelType w:val="singleLevel"/>
    <w:tmpl w:val="C335A4B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24F25C"/>
    <w:multiLevelType w:val="singleLevel"/>
    <w:tmpl w:val="D724F25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3">
    <w:nsid w:val="D82380AA"/>
    <w:multiLevelType w:val="singleLevel"/>
    <w:tmpl w:val="D82380A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F1E8FC9"/>
    <w:multiLevelType w:val="singleLevel"/>
    <w:tmpl w:val="EF1E8FC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8F11AE6"/>
    <w:multiLevelType w:val="singleLevel"/>
    <w:tmpl w:val="08F11AE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D5B5B52"/>
    <w:multiLevelType w:val="singleLevel"/>
    <w:tmpl w:val="1D5B5B5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56BC1C6"/>
    <w:multiLevelType w:val="singleLevel"/>
    <w:tmpl w:val="256BC1C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8">
    <w:nsid w:val="445B6456"/>
    <w:multiLevelType w:val="singleLevel"/>
    <w:tmpl w:val="445B645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87E2E96"/>
    <w:multiLevelType w:val="singleLevel"/>
    <w:tmpl w:val="487E2E9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EA6FC0C"/>
    <w:multiLevelType w:val="singleLevel"/>
    <w:tmpl w:val="4EA6FC0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1">
    <w:nsid w:val="5F112B32"/>
    <w:multiLevelType w:val="singleLevel"/>
    <w:tmpl w:val="5F112B3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EF51E43"/>
    <w:multiLevelType w:val="singleLevel"/>
    <w:tmpl w:val="6EF51E4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E470C"/>
    <w:rsid w:val="014A46EA"/>
    <w:rsid w:val="017A4114"/>
    <w:rsid w:val="019009A5"/>
    <w:rsid w:val="01B13CE7"/>
    <w:rsid w:val="02800AE7"/>
    <w:rsid w:val="02DF30DC"/>
    <w:rsid w:val="03593D2E"/>
    <w:rsid w:val="036C3B7B"/>
    <w:rsid w:val="03F93D2E"/>
    <w:rsid w:val="045E44CF"/>
    <w:rsid w:val="04703E8E"/>
    <w:rsid w:val="04860DD4"/>
    <w:rsid w:val="04946D4B"/>
    <w:rsid w:val="04965CCE"/>
    <w:rsid w:val="05E959AC"/>
    <w:rsid w:val="05EF061C"/>
    <w:rsid w:val="05FD33B5"/>
    <w:rsid w:val="06775A8D"/>
    <w:rsid w:val="06C77BFD"/>
    <w:rsid w:val="071F551B"/>
    <w:rsid w:val="077353FD"/>
    <w:rsid w:val="07AB045A"/>
    <w:rsid w:val="08192760"/>
    <w:rsid w:val="082F7201"/>
    <w:rsid w:val="08354A8F"/>
    <w:rsid w:val="08DC648C"/>
    <w:rsid w:val="099A2154"/>
    <w:rsid w:val="09CC5400"/>
    <w:rsid w:val="0AFA15FB"/>
    <w:rsid w:val="0B595D2B"/>
    <w:rsid w:val="0B612A93"/>
    <w:rsid w:val="0B630C1F"/>
    <w:rsid w:val="0BCC41EB"/>
    <w:rsid w:val="0C5A5723"/>
    <w:rsid w:val="0C797528"/>
    <w:rsid w:val="0D0B58F1"/>
    <w:rsid w:val="0D810F68"/>
    <w:rsid w:val="0E5F6972"/>
    <w:rsid w:val="0E726BD0"/>
    <w:rsid w:val="0E870E99"/>
    <w:rsid w:val="0E93683B"/>
    <w:rsid w:val="0E945670"/>
    <w:rsid w:val="0F3D15E5"/>
    <w:rsid w:val="101E698D"/>
    <w:rsid w:val="1054386B"/>
    <w:rsid w:val="109D13D3"/>
    <w:rsid w:val="10C155FC"/>
    <w:rsid w:val="123A5A96"/>
    <w:rsid w:val="126A7B13"/>
    <w:rsid w:val="12A773C7"/>
    <w:rsid w:val="136E470C"/>
    <w:rsid w:val="139169D7"/>
    <w:rsid w:val="147C0DB8"/>
    <w:rsid w:val="16557A42"/>
    <w:rsid w:val="16BE51EB"/>
    <w:rsid w:val="17317F56"/>
    <w:rsid w:val="175814C5"/>
    <w:rsid w:val="176D31F2"/>
    <w:rsid w:val="17833250"/>
    <w:rsid w:val="182714B7"/>
    <w:rsid w:val="18C700AA"/>
    <w:rsid w:val="18E72723"/>
    <w:rsid w:val="193B1069"/>
    <w:rsid w:val="197821C1"/>
    <w:rsid w:val="1AE77CBA"/>
    <w:rsid w:val="1B0A163F"/>
    <w:rsid w:val="1B451552"/>
    <w:rsid w:val="1B76058A"/>
    <w:rsid w:val="1C365263"/>
    <w:rsid w:val="1E934E01"/>
    <w:rsid w:val="1EA862CC"/>
    <w:rsid w:val="1EBE0AD7"/>
    <w:rsid w:val="1EE33A1C"/>
    <w:rsid w:val="1F4364F6"/>
    <w:rsid w:val="1F4555CD"/>
    <w:rsid w:val="1F4B1622"/>
    <w:rsid w:val="20245746"/>
    <w:rsid w:val="205471C3"/>
    <w:rsid w:val="20641278"/>
    <w:rsid w:val="20CC2989"/>
    <w:rsid w:val="20DD3F63"/>
    <w:rsid w:val="211B5A7E"/>
    <w:rsid w:val="211D5C79"/>
    <w:rsid w:val="21452425"/>
    <w:rsid w:val="219B123B"/>
    <w:rsid w:val="21F066A8"/>
    <w:rsid w:val="22191EBF"/>
    <w:rsid w:val="232E220F"/>
    <w:rsid w:val="23480F63"/>
    <w:rsid w:val="24332D85"/>
    <w:rsid w:val="245E126F"/>
    <w:rsid w:val="25760F4A"/>
    <w:rsid w:val="26195253"/>
    <w:rsid w:val="26A01AA9"/>
    <w:rsid w:val="26C63EBF"/>
    <w:rsid w:val="27101981"/>
    <w:rsid w:val="27766C37"/>
    <w:rsid w:val="27BE49C9"/>
    <w:rsid w:val="27E65C13"/>
    <w:rsid w:val="283E33B8"/>
    <w:rsid w:val="28AC1E52"/>
    <w:rsid w:val="28CA3CDF"/>
    <w:rsid w:val="29216EBD"/>
    <w:rsid w:val="292A6E45"/>
    <w:rsid w:val="29A81AC8"/>
    <w:rsid w:val="2AD17864"/>
    <w:rsid w:val="2AE92D94"/>
    <w:rsid w:val="2B1F5968"/>
    <w:rsid w:val="2BB12C4C"/>
    <w:rsid w:val="2C6952BE"/>
    <w:rsid w:val="2C6B4509"/>
    <w:rsid w:val="2CA61F11"/>
    <w:rsid w:val="2CB0434D"/>
    <w:rsid w:val="2CEF61D4"/>
    <w:rsid w:val="2D0A433A"/>
    <w:rsid w:val="2D593B29"/>
    <w:rsid w:val="2D9C2CA2"/>
    <w:rsid w:val="2DF12905"/>
    <w:rsid w:val="2DF82C04"/>
    <w:rsid w:val="2E191F97"/>
    <w:rsid w:val="2E7E2B15"/>
    <w:rsid w:val="2E9C3EDF"/>
    <w:rsid w:val="2F093834"/>
    <w:rsid w:val="2F196175"/>
    <w:rsid w:val="2F3F0FE3"/>
    <w:rsid w:val="2F4B2D4F"/>
    <w:rsid w:val="3098654B"/>
    <w:rsid w:val="30CE1C19"/>
    <w:rsid w:val="30E836A5"/>
    <w:rsid w:val="30FC471F"/>
    <w:rsid w:val="310E7231"/>
    <w:rsid w:val="3172661A"/>
    <w:rsid w:val="31E93031"/>
    <w:rsid w:val="32677718"/>
    <w:rsid w:val="326E61B7"/>
    <w:rsid w:val="32834159"/>
    <w:rsid w:val="32EA45BB"/>
    <w:rsid w:val="346717DC"/>
    <w:rsid w:val="34BF1585"/>
    <w:rsid w:val="359F3247"/>
    <w:rsid w:val="36841A42"/>
    <w:rsid w:val="368463B1"/>
    <w:rsid w:val="36E70F53"/>
    <w:rsid w:val="373740D6"/>
    <w:rsid w:val="37401020"/>
    <w:rsid w:val="38B40D62"/>
    <w:rsid w:val="38F35F6F"/>
    <w:rsid w:val="39630105"/>
    <w:rsid w:val="3B02214C"/>
    <w:rsid w:val="3B9F4847"/>
    <w:rsid w:val="3C676F29"/>
    <w:rsid w:val="3D214714"/>
    <w:rsid w:val="3D256B95"/>
    <w:rsid w:val="3D496F1C"/>
    <w:rsid w:val="3D603BC8"/>
    <w:rsid w:val="3E02358B"/>
    <w:rsid w:val="3E8F5FC6"/>
    <w:rsid w:val="4023360B"/>
    <w:rsid w:val="40613B2F"/>
    <w:rsid w:val="41502946"/>
    <w:rsid w:val="4262117E"/>
    <w:rsid w:val="429574A6"/>
    <w:rsid w:val="42D53026"/>
    <w:rsid w:val="42F7519D"/>
    <w:rsid w:val="43E952CC"/>
    <w:rsid w:val="43FD4428"/>
    <w:rsid w:val="447D2667"/>
    <w:rsid w:val="4535197D"/>
    <w:rsid w:val="458D3BD6"/>
    <w:rsid w:val="45AF4C42"/>
    <w:rsid w:val="46CD287B"/>
    <w:rsid w:val="475C2D3D"/>
    <w:rsid w:val="48033E91"/>
    <w:rsid w:val="48561066"/>
    <w:rsid w:val="48D441A5"/>
    <w:rsid w:val="49EA3287"/>
    <w:rsid w:val="4ACF3981"/>
    <w:rsid w:val="4B3C10CC"/>
    <w:rsid w:val="4C2B5A99"/>
    <w:rsid w:val="4C41023D"/>
    <w:rsid w:val="4CCA2FC6"/>
    <w:rsid w:val="4CF7715F"/>
    <w:rsid w:val="4D834039"/>
    <w:rsid w:val="4DD01442"/>
    <w:rsid w:val="4FB15397"/>
    <w:rsid w:val="53167F7A"/>
    <w:rsid w:val="532B2519"/>
    <w:rsid w:val="53E87CEB"/>
    <w:rsid w:val="53ED5780"/>
    <w:rsid w:val="546420F7"/>
    <w:rsid w:val="547D138D"/>
    <w:rsid w:val="54862D4A"/>
    <w:rsid w:val="54D444D8"/>
    <w:rsid w:val="54FA344C"/>
    <w:rsid w:val="55042C53"/>
    <w:rsid w:val="55F13082"/>
    <w:rsid w:val="56996F9E"/>
    <w:rsid w:val="56EB5FEB"/>
    <w:rsid w:val="570D3CD7"/>
    <w:rsid w:val="57455815"/>
    <w:rsid w:val="574A46AB"/>
    <w:rsid w:val="57813C9D"/>
    <w:rsid w:val="57AC2E9A"/>
    <w:rsid w:val="58EE5E0A"/>
    <w:rsid w:val="5942347B"/>
    <w:rsid w:val="598A6CBE"/>
    <w:rsid w:val="59984363"/>
    <w:rsid w:val="59EC6AAD"/>
    <w:rsid w:val="5A7140B8"/>
    <w:rsid w:val="5AE20E7B"/>
    <w:rsid w:val="5B010B50"/>
    <w:rsid w:val="5B0B734E"/>
    <w:rsid w:val="5B11204C"/>
    <w:rsid w:val="5BD44544"/>
    <w:rsid w:val="5C0D71D6"/>
    <w:rsid w:val="5C5A14D2"/>
    <w:rsid w:val="5C9B72EC"/>
    <w:rsid w:val="5CCA6D2A"/>
    <w:rsid w:val="5D526836"/>
    <w:rsid w:val="5D865DA5"/>
    <w:rsid w:val="5DBA6F87"/>
    <w:rsid w:val="5E9839FF"/>
    <w:rsid w:val="5ECD0D18"/>
    <w:rsid w:val="5F347125"/>
    <w:rsid w:val="5F9B0753"/>
    <w:rsid w:val="5FCC77B9"/>
    <w:rsid w:val="601D4540"/>
    <w:rsid w:val="602F5BAA"/>
    <w:rsid w:val="60530EF3"/>
    <w:rsid w:val="60AD7BFE"/>
    <w:rsid w:val="61CF0658"/>
    <w:rsid w:val="61E75DD4"/>
    <w:rsid w:val="622948D6"/>
    <w:rsid w:val="62AB6A86"/>
    <w:rsid w:val="63284209"/>
    <w:rsid w:val="6378468D"/>
    <w:rsid w:val="63993C4B"/>
    <w:rsid w:val="63A03337"/>
    <w:rsid w:val="64022A8C"/>
    <w:rsid w:val="651C111D"/>
    <w:rsid w:val="65826344"/>
    <w:rsid w:val="65B43962"/>
    <w:rsid w:val="65C41101"/>
    <w:rsid w:val="66A1162E"/>
    <w:rsid w:val="66FB6C2B"/>
    <w:rsid w:val="67003910"/>
    <w:rsid w:val="676C41A7"/>
    <w:rsid w:val="67D00883"/>
    <w:rsid w:val="68203AAE"/>
    <w:rsid w:val="683B6E02"/>
    <w:rsid w:val="6892274A"/>
    <w:rsid w:val="6A9700DD"/>
    <w:rsid w:val="6B325927"/>
    <w:rsid w:val="6B5F1DA4"/>
    <w:rsid w:val="6B686279"/>
    <w:rsid w:val="6BF35286"/>
    <w:rsid w:val="6C0C2DBD"/>
    <w:rsid w:val="6C6664D8"/>
    <w:rsid w:val="6DF91E18"/>
    <w:rsid w:val="6F321302"/>
    <w:rsid w:val="6F433E88"/>
    <w:rsid w:val="6F4D50EF"/>
    <w:rsid w:val="6F9F18B6"/>
    <w:rsid w:val="6FCC7577"/>
    <w:rsid w:val="6FD321CE"/>
    <w:rsid w:val="719B2CBD"/>
    <w:rsid w:val="720F08E3"/>
    <w:rsid w:val="73087336"/>
    <w:rsid w:val="735411A0"/>
    <w:rsid w:val="736A0475"/>
    <w:rsid w:val="73DD76C2"/>
    <w:rsid w:val="769213F3"/>
    <w:rsid w:val="77B233C8"/>
    <w:rsid w:val="77CC2BBA"/>
    <w:rsid w:val="788A2116"/>
    <w:rsid w:val="79650849"/>
    <w:rsid w:val="79DC3EE0"/>
    <w:rsid w:val="7AFB7B2C"/>
    <w:rsid w:val="7B8542F2"/>
    <w:rsid w:val="7B882059"/>
    <w:rsid w:val="7BE70AB4"/>
    <w:rsid w:val="7C657506"/>
    <w:rsid w:val="7CD62208"/>
    <w:rsid w:val="7D29410B"/>
    <w:rsid w:val="7D2F0B92"/>
    <w:rsid w:val="7D9026F1"/>
    <w:rsid w:val="7D981869"/>
    <w:rsid w:val="7E6457DE"/>
    <w:rsid w:val="7ED11552"/>
    <w:rsid w:val="7F6210A8"/>
    <w:rsid w:val="7F6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a38bef1-929c-0691-f2e9-94242351efbf\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个人简历.docx</Template>
  <Pages>3</Pages>
  <Words>1692</Words>
  <Characters>2143</Characters>
  <Lines>0</Lines>
  <Paragraphs>0</Paragraphs>
  <TotalTime>3</TotalTime>
  <ScaleCrop>false</ScaleCrop>
  <LinksUpToDate>false</LinksUpToDate>
  <CharactersWithSpaces>2479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2019-02-18T03:44:00Z</dcterms:created>
  <dc:creator>ツ</dc:creator>
  <cp:lastModifiedBy>versatile person</cp:lastModifiedBy>
  <dcterms:modified xsi:type="dcterms:W3CDTF">2019-04-09T01:05:42Z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